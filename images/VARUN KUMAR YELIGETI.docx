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F1E7" w:themeColor="accent5" w:themeTint="33"/>
  <w:body>
    <w:p w14:paraId="52EEC11B" w14:textId="5C86099B" w:rsidR="006A0E39" w:rsidRPr="00AC0CCC" w:rsidRDefault="00D03C52" w:rsidP="006A0E39">
      <w:pPr>
        <w:pStyle w:val="Title"/>
        <w:rPr>
          <w:rFonts w:asciiTheme="majorHAnsi" w:hAnsiTheme="majorHAnsi" w:cstheme="majorHAnsi"/>
        </w:rPr>
      </w:pPr>
      <w:r w:rsidRPr="00AC0CCC">
        <w:rPr>
          <w:rFonts w:asciiTheme="majorHAnsi" w:hAnsiTheme="majorHAnsi" w:cstheme="majorHAnsi"/>
        </w:rPr>
        <w:t>VARUN KUMAR YELIGETI</w:t>
      </w:r>
    </w:p>
    <w:p w14:paraId="064DFDBE" w14:textId="77777777" w:rsidR="006A0E39" w:rsidRPr="00AC0CCC" w:rsidRDefault="006A0E39" w:rsidP="006A0E39">
      <w:pPr>
        <w:rPr>
          <w:rFonts w:asciiTheme="majorHAnsi" w:hAnsiTheme="majorHAnsi" w:cstheme="majorHAnsi"/>
        </w:rPr>
      </w:pPr>
      <w:r w:rsidRPr="00AC0CCC">
        <w:rPr>
          <w:rFonts w:asciiTheme="majorHAnsi" w:hAnsiTheme="majorHAnsi" w:cstheme="majorHAnsi"/>
        </w:rPr>
        <w:t xml:space="preserve">Phone: 9381068552 </w:t>
      </w:r>
    </w:p>
    <w:p w14:paraId="25272009" w14:textId="77777777" w:rsidR="006A0E39" w:rsidRPr="00AC0CCC" w:rsidRDefault="006A0E39" w:rsidP="006A0E39">
      <w:pPr>
        <w:rPr>
          <w:rFonts w:asciiTheme="majorHAnsi" w:hAnsiTheme="majorHAnsi" w:cstheme="majorHAnsi"/>
        </w:rPr>
      </w:pPr>
    </w:p>
    <w:p w14:paraId="553BF4D4" w14:textId="3D4D60C4" w:rsidR="006A0E39" w:rsidRPr="00AC0CCC" w:rsidRDefault="006A0E39" w:rsidP="006A0E39">
      <w:pPr>
        <w:rPr>
          <w:rFonts w:asciiTheme="majorHAnsi" w:hAnsiTheme="majorHAnsi" w:cstheme="majorHAnsi"/>
        </w:rPr>
      </w:pPr>
      <w:r w:rsidRPr="00AC0CCC">
        <w:rPr>
          <w:rFonts w:asciiTheme="majorHAnsi" w:hAnsiTheme="majorHAnsi" w:cstheme="majorHAnsi"/>
        </w:rPr>
        <w:t>EMAIL: yeligetivarunkumar@gmail.com</w:t>
      </w:r>
    </w:p>
    <w:p w14:paraId="33332849" w14:textId="4A8D03AC" w:rsidR="006A0E39" w:rsidRPr="00AC0CCC" w:rsidRDefault="006A0E39" w:rsidP="006A0E39">
      <w:pPr>
        <w:rPr>
          <w:rFonts w:asciiTheme="majorHAnsi" w:hAnsiTheme="majorHAnsi" w:cstheme="majorHAnsi"/>
        </w:rPr>
      </w:pPr>
    </w:p>
    <w:p w14:paraId="13B329A1" w14:textId="77777777" w:rsidR="006A0E39" w:rsidRPr="00AC0CCC" w:rsidRDefault="006A0E39" w:rsidP="006A0E39">
      <w:pPr>
        <w:rPr>
          <w:rFonts w:asciiTheme="majorHAnsi" w:hAnsiTheme="majorHAnsi" w:cstheme="majorHAnsi"/>
        </w:rPr>
      </w:pPr>
    </w:p>
    <w:tbl>
      <w:tblPr>
        <w:tblpPr w:leftFromText="180" w:rightFromText="180" w:vertAnchor="page" w:horzAnchor="margin" w:tblpY="3019"/>
        <w:tblW w:w="103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83"/>
        <w:gridCol w:w="5185"/>
      </w:tblGrid>
      <w:tr w:rsidR="00770572" w:rsidRPr="00AC0CCC" w14:paraId="59089EF6" w14:textId="77777777" w:rsidTr="00770572">
        <w:trPr>
          <w:trHeight w:val="30"/>
        </w:trPr>
        <w:tc>
          <w:tcPr>
            <w:tcW w:w="10368" w:type="dxa"/>
            <w:gridSpan w:val="2"/>
            <w:tcBorders>
              <w:top w:val="single" w:sz="24" w:space="0" w:color="53BB89" w:themeColor="accent5"/>
            </w:tcBorders>
          </w:tcPr>
          <w:p w14:paraId="20E7BDA0" w14:textId="77777777" w:rsidR="00770572" w:rsidRPr="00AC0CCC" w:rsidRDefault="00770572" w:rsidP="00770572">
            <w:pPr>
              <w:pStyle w:val="Heading1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hAnsiTheme="majorHAnsi" w:cstheme="majorHAnsi"/>
              </w:rPr>
              <w:t>Career Objective</w:t>
            </w:r>
          </w:p>
          <w:p w14:paraId="7562594C" w14:textId="0DA23324" w:rsidR="00770572" w:rsidRPr="00AC0CCC" w:rsidRDefault="00770572" w:rsidP="00770572">
            <w:pPr>
              <w:pStyle w:val="Heading1"/>
              <w:rPr>
                <w:rFonts w:asciiTheme="majorHAnsi" w:hAnsiTheme="majorHAnsi" w:cstheme="majorHAnsi"/>
                <w:sz w:val="20"/>
                <w:szCs w:val="20"/>
              </w:rPr>
            </w:pPr>
            <w:r w:rsidRPr="00AC0CCC">
              <w:rPr>
                <w:rFonts w:asciiTheme="majorHAnsi" w:hAnsiTheme="majorHAnsi" w:cstheme="majorHAnsi"/>
                <w:sz w:val="44"/>
                <w:szCs w:val="38"/>
              </w:rPr>
              <w:t xml:space="preserve"> </w:t>
            </w:r>
            <w:r w:rsidRPr="00AC0CCC"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AC0CCC">
              <w:rPr>
                <w:rFonts w:asciiTheme="majorHAnsi" w:hAnsiTheme="majorHAnsi" w:cstheme="majorHAnsi"/>
                <w:caps w:val="0"/>
                <w:sz w:val="20"/>
                <w:szCs w:val="20"/>
              </w:rPr>
              <w:t>o become a skilled web developer by leveraging my expertise in frontend development and full                    stack python, while contributing to innovative projects and continuously enhancing my technical     abilities</w:t>
            </w:r>
          </w:p>
        </w:tc>
      </w:tr>
      <w:tr w:rsidR="00770572" w:rsidRPr="00AC0CCC" w14:paraId="1AF95196" w14:textId="77777777" w:rsidTr="00AC0CCC">
        <w:trPr>
          <w:trHeight w:val="2293"/>
        </w:trPr>
        <w:tc>
          <w:tcPr>
            <w:tcW w:w="10368" w:type="dxa"/>
            <w:gridSpan w:val="2"/>
            <w:tcBorders>
              <w:top w:val="single" w:sz="24" w:space="0" w:color="53BB89" w:themeColor="accent5"/>
            </w:tcBorders>
          </w:tcPr>
          <w:p w14:paraId="3AC72201" w14:textId="77777777" w:rsidR="00770572" w:rsidRPr="00AC0CCC" w:rsidRDefault="00770572" w:rsidP="00770572">
            <w:pPr>
              <w:pStyle w:val="Heading1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hAnsiTheme="majorHAnsi" w:cstheme="majorHAnsi"/>
              </w:rPr>
              <w:t>Education</w:t>
            </w:r>
          </w:p>
          <w:p w14:paraId="047043A7" w14:textId="77777777" w:rsidR="00770572" w:rsidRPr="00AC0CCC" w:rsidRDefault="00770572" w:rsidP="00770572">
            <w:pPr>
              <w:pStyle w:val="ListBullet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>Bachelor of Commerce – Masterji Degree &amp; PG College, Warangal (Expected 2025)</w:t>
            </w:r>
          </w:p>
          <w:p w14:paraId="61A3513F" w14:textId="77777777" w:rsidR="00AC0CCC" w:rsidRPr="00AC0CCC" w:rsidRDefault="00770572" w:rsidP="00770572">
            <w:pPr>
              <w:pStyle w:val="ListBullet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Intermediate – Telangana Open School (2021) </w:t>
            </w:r>
          </w:p>
          <w:p w14:paraId="61E0157D" w14:textId="38C6E7D5" w:rsidR="00770572" w:rsidRPr="00AC0CCC" w:rsidRDefault="00770572" w:rsidP="00770572">
            <w:pPr>
              <w:pStyle w:val="ListBullet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ITI – Industrial Training Institute (2018 – 2020) </w:t>
            </w:r>
          </w:p>
          <w:p w14:paraId="6CA5429C" w14:textId="77777777" w:rsidR="00770572" w:rsidRPr="00AC0CCC" w:rsidRDefault="00770572" w:rsidP="00770572">
            <w:pPr>
              <w:pStyle w:val="ListBullet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>10th – Gowtham      Concept School (2018)</w:t>
            </w:r>
          </w:p>
        </w:tc>
      </w:tr>
      <w:tr w:rsidR="00770572" w:rsidRPr="00AC0CCC" w14:paraId="67FA92B8" w14:textId="77777777" w:rsidTr="00770572">
        <w:trPr>
          <w:trHeight w:val="1624"/>
        </w:trPr>
        <w:tc>
          <w:tcPr>
            <w:tcW w:w="10368" w:type="dxa"/>
            <w:gridSpan w:val="2"/>
            <w:tcBorders>
              <w:top w:val="single" w:sz="24" w:space="0" w:color="53BB89" w:themeColor="accent5"/>
            </w:tcBorders>
          </w:tcPr>
          <w:p w14:paraId="69BBA528" w14:textId="77777777" w:rsidR="00770572" w:rsidRPr="00AC0CCC" w:rsidRDefault="00770572" w:rsidP="00770572">
            <w:pPr>
              <w:keepNext/>
              <w:keepLines/>
              <w:spacing w:before="360" w:after="120" w:line="320" w:lineRule="exact"/>
              <w:outlineLvl w:val="0"/>
              <w:rPr>
                <w:rFonts w:asciiTheme="majorHAnsi" w:eastAsiaTheme="majorEastAsia" w:hAnsiTheme="majorHAnsi" w:cstheme="majorHAnsi"/>
                <w:b/>
                <w:caps/>
                <w:spacing w:val="20"/>
                <w:sz w:val="32"/>
                <w:szCs w:val="32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caps/>
                <w:spacing w:val="20"/>
                <w:sz w:val="32"/>
                <w:szCs w:val="32"/>
              </w:rPr>
              <w:t>Experience</w:t>
            </w:r>
          </w:p>
          <w:p w14:paraId="5EBBDC2D" w14:textId="158AAEBC" w:rsidR="00770572" w:rsidRPr="00AC0CCC" w:rsidRDefault="00770572" w:rsidP="00770572">
            <w:pPr>
              <w:pStyle w:val="Heading1"/>
              <w:rPr>
                <w:rFonts w:asciiTheme="majorHAnsi" w:hAnsiTheme="majorHAnsi" w:cstheme="majorHAnsi"/>
                <w:b w:val="0"/>
                <w:bCs/>
                <w:sz w:val="20"/>
                <w:szCs w:val="20"/>
              </w:rPr>
            </w:pPr>
            <w:r w:rsidRPr="00AC0CCC">
              <w:rPr>
                <w:rFonts w:asciiTheme="majorHAnsi" w:hAnsiTheme="majorHAnsi" w:cstheme="majorHAnsi"/>
                <w:b w:val="0"/>
                <w:bCs/>
                <w:sz w:val="20"/>
                <w:szCs w:val="20"/>
              </w:rPr>
              <w:t>F</w:t>
            </w:r>
            <w:r w:rsidRPr="00AC0CCC">
              <w:rPr>
                <w:rFonts w:asciiTheme="majorHAnsi" w:hAnsiTheme="majorHAnsi" w:cstheme="majorHAnsi"/>
                <w:b w:val="0"/>
                <w:bCs/>
                <w:caps w:val="0"/>
                <w:sz w:val="20"/>
                <w:szCs w:val="20"/>
              </w:rPr>
              <w:t>resher (no professional experience yet – focusing on projects and learning).</w:t>
            </w:r>
          </w:p>
        </w:tc>
      </w:tr>
      <w:tr w:rsidR="00770572" w:rsidRPr="00AC0CCC" w14:paraId="115A8EE7" w14:textId="77777777" w:rsidTr="00770572">
        <w:trPr>
          <w:trHeight w:val="2640"/>
        </w:trPr>
        <w:tc>
          <w:tcPr>
            <w:tcW w:w="10368" w:type="dxa"/>
            <w:gridSpan w:val="2"/>
            <w:tcBorders>
              <w:top w:val="single" w:sz="24" w:space="0" w:color="53BB89" w:themeColor="accent5"/>
            </w:tcBorders>
          </w:tcPr>
          <w:p w14:paraId="12DB9E06" w14:textId="77777777" w:rsidR="00770572" w:rsidRPr="00AC0CCC" w:rsidRDefault="00770572" w:rsidP="00770572">
            <w:pPr>
              <w:keepNext/>
              <w:keepLines/>
              <w:spacing w:before="360" w:after="120" w:line="320" w:lineRule="exact"/>
              <w:outlineLvl w:val="0"/>
              <w:rPr>
                <w:rFonts w:asciiTheme="majorHAnsi" w:eastAsiaTheme="majorEastAsia" w:hAnsiTheme="majorHAnsi" w:cstheme="majorHAnsi"/>
                <w:b/>
                <w:caps/>
                <w:spacing w:val="20"/>
                <w:sz w:val="32"/>
                <w:szCs w:val="32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caps/>
                <w:spacing w:val="20"/>
                <w:sz w:val="32"/>
                <w:szCs w:val="32"/>
              </w:rPr>
              <w:t>PROJECTS</w:t>
            </w:r>
          </w:p>
          <w:p w14:paraId="0E4A055A" w14:textId="77777777" w:rsidR="00770572" w:rsidRPr="00AC0CCC" w:rsidRDefault="00770572" w:rsidP="00770572">
            <w:pPr>
              <w:pStyle w:val="Heading2"/>
              <w:rPr>
                <w:rFonts w:asciiTheme="majorHAnsi" w:hAnsiTheme="majorHAnsi" w:cstheme="majorHAnsi"/>
              </w:rPr>
            </w:pPr>
          </w:p>
          <w:p w14:paraId="48BC17E0" w14:textId="74E7CCA3" w:rsidR="00770572" w:rsidRPr="00AC0CCC" w:rsidRDefault="00770572" w:rsidP="0077057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eastAsiaTheme="majorEastAsia" w:hAnsiTheme="majorHAnsi" w:cstheme="majorHAnsi"/>
                <w:b/>
                <w:szCs w:val="26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>•</w:t>
            </w:r>
            <w:r w:rsidR="004148BF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    </w:t>
            </w: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 My Portfolio – Personal portfolio website showcasing skills and projects. </w:t>
            </w:r>
          </w:p>
          <w:p w14:paraId="72ECBF78" w14:textId="69941061" w:rsidR="00770572" w:rsidRPr="00AC0CCC" w:rsidRDefault="00770572" w:rsidP="0077057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eastAsiaTheme="majorEastAsia" w:hAnsiTheme="majorHAnsi" w:cstheme="majorHAnsi"/>
                <w:b/>
                <w:szCs w:val="26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• </w:t>
            </w:r>
            <w:r w:rsidR="004148BF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    </w:t>
            </w: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College Website – Developed a responsive website for college information and student resources. </w:t>
            </w:r>
          </w:p>
          <w:p w14:paraId="7F7A494A" w14:textId="2789B93D" w:rsidR="00770572" w:rsidRPr="00AC0CCC" w:rsidRDefault="00770572" w:rsidP="0077057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• </w:t>
            </w:r>
            <w:r w:rsidR="004148BF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    </w:t>
            </w:r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Pelli </w:t>
            </w:r>
            <w:proofErr w:type="spellStart"/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>Alakarna</w:t>
            </w:r>
            <w:proofErr w:type="spellEnd"/>
            <w:r w:rsidRPr="00AC0CCC">
              <w:rPr>
                <w:rFonts w:asciiTheme="majorHAnsi" w:eastAsiaTheme="majorEastAsia" w:hAnsiTheme="majorHAnsi" w:cstheme="majorHAnsi"/>
                <w:b/>
                <w:szCs w:val="26"/>
              </w:rPr>
              <w:t xml:space="preserve"> Website – Created a wedding-related website with user-friendly design and features.</w:t>
            </w:r>
          </w:p>
        </w:tc>
      </w:tr>
      <w:tr w:rsidR="00770572" w:rsidRPr="00AC0CCC" w14:paraId="6D396B42" w14:textId="77777777" w:rsidTr="00770572">
        <w:trPr>
          <w:trHeight w:val="1010"/>
        </w:trPr>
        <w:tc>
          <w:tcPr>
            <w:tcW w:w="10368" w:type="dxa"/>
            <w:gridSpan w:val="2"/>
            <w:tcBorders>
              <w:top w:val="single" w:sz="24" w:space="0" w:color="53BB89" w:themeColor="accent5"/>
            </w:tcBorders>
          </w:tcPr>
          <w:p w14:paraId="5A28E080" w14:textId="77777777" w:rsidR="00770572" w:rsidRPr="00AC0CCC" w:rsidRDefault="00770572" w:rsidP="00770572">
            <w:pPr>
              <w:pStyle w:val="Heading1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hAnsiTheme="majorHAnsi" w:cstheme="majorHAnsi"/>
              </w:rPr>
              <w:t>Skills</w:t>
            </w:r>
          </w:p>
        </w:tc>
      </w:tr>
      <w:tr w:rsidR="00770572" w:rsidRPr="00AC0CCC" w14:paraId="3123F31A" w14:textId="77777777" w:rsidTr="00770572">
        <w:trPr>
          <w:trHeight w:val="1316"/>
        </w:trPr>
        <w:tc>
          <w:tcPr>
            <w:tcW w:w="5183" w:type="dxa"/>
          </w:tcPr>
          <w:p w14:paraId="4ED4BE3C" w14:textId="77777777" w:rsidR="00770572" w:rsidRPr="00AC0CCC" w:rsidRDefault="00770572" w:rsidP="00770572">
            <w:pPr>
              <w:pStyle w:val="ListBullet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hAnsiTheme="majorHAnsi" w:cstheme="majorHAnsi"/>
              </w:rPr>
              <w:t xml:space="preserve">Frontend Development: HTML, CSS, JavaScript, Bootstrap </w:t>
            </w:r>
          </w:p>
          <w:p w14:paraId="5292D5FE" w14:textId="77777777" w:rsidR="00770572" w:rsidRPr="00AC0CCC" w:rsidRDefault="00770572" w:rsidP="00770572">
            <w:pPr>
              <w:pStyle w:val="ListBullet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hAnsiTheme="majorHAnsi" w:cstheme="majorHAnsi"/>
              </w:rPr>
              <w:t xml:space="preserve">Full Stack Development: Python, Django, SQL </w:t>
            </w:r>
          </w:p>
          <w:p w14:paraId="66285513" w14:textId="77777777" w:rsidR="00770572" w:rsidRPr="00AC0CCC" w:rsidRDefault="00770572" w:rsidP="00770572">
            <w:pPr>
              <w:pStyle w:val="ListBullet"/>
              <w:rPr>
                <w:rFonts w:asciiTheme="majorHAnsi" w:hAnsiTheme="majorHAnsi" w:cstheme="majorHAnsi"/>
              </w:rPr>
            </w:pPr>
            <w:r w:rsidRPr="00AC0CCC">
              <w:rPr>
                <w:rFonts w:asciiTheme="majorHAnsi" w:hAnsiTheme="majorHAnsi" w:cstheme="majorHAnsi"/>
              </w:rPr>
              <w:t>Other: Problem-solving, Teamwork, Communication</w:t>
            </w:r>
          </w:p>
        </w:tc>
        <w:tc>
          <w:tcPr>
            <w:tcW w:w="5185" w:type="dxa"/>
          </w:tcPr>
          <w:p w14:paraId="3454B802" w14:textId="77777777" w:rsidR="00770572" w:rsidRPr="00AC0CCC" w:rsidRDefault="00770572" w:rsidP="00770572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</w:rPr>
            </w:pPr>
          </w:p>
        </w:tc>
      </w:tr>
    </w:tbl>
    <w:p w14:paraId="5B7F1606" w14:textId="77777777" w:rsidR="00D03C52" w:rsidRPr="00AC0CCC" w:rsidRDefault="00D03C52" w:rsidP="00D03C52">
      <w:pPr>
        <w:rPr>
          <w:rFonts w:asciiTheme="majorHAnsi" w:hAnsiTheme="majorHAnsi" w:cstheme="majorHAnsi"/>
        </w:rPr>
      </w:pPr>
    </w:p>
    <w:p w14:paraId="7F6AAD6C" w14:textId="77777777" w:rsidR="00595471" w:rsidRPr="00AC0CCC" w:rsidRDefault="00595471" w:rsidP="00385A8C">
      <w:pPr>
        <w:pStyle w:val="ListBullet"/>
        <w:numPr>
          <w:ilvl w:val="0"/>
          <w:numId w:val="0"/>
        </w:numPr>
        <w:spacing w:before="0"/>
        <w:rPr>
          <w:rFonts w:asciiTheme="majorHAnsi" w:hAnsiTheme="majorHAnsi" w:cstheme="majorHAnsi"/>
        </w:rPr>
      </w:pPr>
    </w:p>
    <w:sectPr w:rsidR="00595471" w:rsidRPr="00AC0CCC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A1706" w14:textId="77777777" w:rsidR="00500DE5" w:rsidRDefault="00500DE5" w:rsidP="00E97F0F">
      <w:r>
        <w:separator/>
      </w:r>
    </w:p>
  </w:endnote>
  <w:endnote w:type="continuationSeparator" w:id="0">
    <w:p w14:paraId="0D4F204A" w14:textId="77777777" w:rsidR="00500DE5" w:rsidRDefault="00500DE5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26AB6" w14:textId="77777777" w:rsidR="00500DE5" w:rsidRDefault="00500DE5" w:rsidP="00E97F0F">
      <w:r>
        <w:separator/>
      </w:r>
    </w:p>
  </w:footnote>
  <w:footnote w:type="continuationSeparator" w:id="0">
    <w:p w14:paraId="4DB0928D" w14:textId="77777777" w:rsidR="00500DE5" w:rsidRDefault="00500DE5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18F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7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  <w:num w:numId="9" w16cid:durableId="62393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FE"/>
    <w:rsid w:val="000023FF"/>
    <w:rsid w:val="00064367"/>
    <w:rsid w:val="000761F2"/>
    <w:rsid w:val="000B3CCE"/>
    <w:rsid w:val="000B6298"/>
    <w:rsid w:val="000D5216"/>
    <w:rsid w:val="001054FD"/>
    <w:rsid w:val="0010570D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07B87"/>
    <w:rsid w:val="00347C6E"/>
    <w:rsid w:val="00356172"/>
    <w:rsid w:val="00356697"/>
    <w:rsid w:val="00385A8C"/>
    <w:rsid w:val="00385FE3"/>
    <w:rsid w:val="003A3CEA"/>
    <w:rsid w:val="003B446A"/>
    <w:rsid w:val="00404608"/>
    <w:rsid w:val="004148BF"/>
    <w:rsid w:val="004318EF"/>
    <w:rsid w:val="00462DB0"/>
    <w:rsid w:val="004B458D"/>
    <w:rsid w:val="004C3597"/>
    <w:rsid w:val="004D2889"/>
    <w:rsid w:val="00500DE5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A0E39"/>
    <w:rsid w:val="006C7B3E"/>
    <w:rsid w:val="006E6F61"/>
    <w:rsid w:val="00770572"/>
    <w:rsid w:val="00773B42"/>
    <w:rsid w:val="007A5431"/>
    <w:rsid w:val="007C5324"/>
    <w:rsid w:val="007F49C2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37B92"/>
    <w:rsid w:val="009A0812"/>
    <w:rsid w:val="009F442E"/>
    <w:rsid w:val="00A06949"/>
    <w:rsid w:val="00A07BB9"/>
    <w:rsid w:val="00A40DEC"/>
    <w:rsid w:val="00A47A4E"/>
    <w:rsid w:val="00A66AFF"/>
    <w:rsid w:val="00A753F2"/>
    <w:rsid w:val="00AA3564"/>
    <w:rsid w:val="00AB359B"/>
    <w:rsid w:val="00AB4707"/>
    <w:rsid w:val="00AC0CCC"/>
    <w:rsid w:val="00AE1FE7"/>
    <w:rsid w:val="00B00B32"/>
    <w:rsid w:val="00B30CC6"/>
    <w:rsid w:val="00BD6F90"/>
    <w:rsid w:val="00BF5AFE"/>
    <w:rsid w:val="00C23DE3"/>
    <w:rsid w:val="00C74AF9"/>
    <w:rsid w:val="00CC0FFE"/>
    <w:rsid w:val="00CE3B09"/>
    <w:rsid w:val="00D03C52"/>
    <w:rsid w:val="00D44C0E"/>
    <w:rsid w:val="00D86389"/>
    <w:rsid w:val="00D871D4"/>
    <w:rsid w:val="00E730EF"/>
    <w:rsid w:val="00E7344F"/>
    <w:rsid w:val="00E76C1C"/>
    <w:rsid w:val="00E76D1E"/>
    <w:rsid w:val="00E97F0F"/>
    <w:rsid w:val="00EF0426"/>
    <w:rsid w:val="00F05740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908FE"/>
  <w15:chartTrackingRefBased/>
  <w15:docId w15:val="{A448DC41-1086-4DDE-A837-6250BDA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ig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6C3C3-1FC3-4E9F-9B06-85E0A0E4B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D81D4-B181-4590-A346-C3D6244671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12C4892-4E56-4599-B1CA-3C4D883B5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cp:lastPrinted>2025-09-09T09:29:00Z</cp:lastPrinted>
  <dcterms:created xsi:type="dcterms:W3CDTF">2025-09-09T09:30:00Z</dcterms:created>
  <dcterms:modified xsi:type="dcterms:W3CDTF">2025-09-09T09:30:00Z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